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E39" w:rsidRDefault="00D903F4" w:rsidP="005A4E39">
      <w:pPr>
        <w:pStyle w:val="Heading1"/>
      </w:pPr>
      <w:proofErr w:type="spellStart"/>
      <w:r>
        <w:t>RCServo</w:t>
      </w:r>
      <w:proofErr w:type="spellEnd"/>
      <w:r w:rsidR="005A4E39">
        <w:t xml:space="preserve"> module</w:t>
      </w:r>
    </w:p>
    <w:p w:rsidR="005A4E39" w:rsidRPr="005A4E39" w:rsidRDefault="005A4E39" w:rsidP="005A4E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71384" w:rsidTr="00771384">
        <w:tc>
          <w:tcPr>
            <w:tcW w:w="3080" w:type="dxa"/>
          </w:tcPr>
          <w:p w:rsidR="00771384" w:rsidRDefault="00771384">
            <w:r>
              <w:t>Input name</w:t>
            </w:r>
          </w:p>
        </w:tc>
        <w:tc>
          <w:tcPr>
            <w:tcW w:w="3081" w:type="dxa"/>
          </w:tcPr>
          <w:p w:rsidR="00771384" w:rsidRDefault="00771384">
            <w:r>
              <w:t xml:space="preserve">Full name </w:t>
            </w:r>
          </w:p>
        </w:tc>
        <w:tc>
          <w:tcPr>
            <w:tcW w:w="3081" w:type="dxa"/>
          </w:tcPr>
          <w:p w:rsidR="00771384" w:rsidRDefault="00771384">
            <w:r>
              <w:t>Purpose</w:t>
            </w:r>
          </w:p>
        </w:tc>
      </w:tr>
      <w:tr w:rsidR="00097814" w:rsidTr="00771384">
        <w:tc>
          <w:tcPr>
            <w:tcW w:w="3080" w:type="dxa"/>
          </w:tcPr>
          <w:p w:rsidR="00097814" w:rsidRDefault="00097814">
            <w:r>
              <w:t>clock</w:t>
            </w:r>
          </w:p>
        </w:tc>
        <w:tc>
          <w:tcPr>
            <w:tcW w:w="3081" w:type="dxa"/>
          </w:tcPr>
          <w:p w:rsidR="00097814" w:rsidRDefault="00097814">
            <w:r>
              <w:t>Clock</w:t>
            </w:r>
          </w:p>
        </w:tc>
        <w:tc>
          <w:tcPr>
            <w:tcW w:w="3081" w:type="dxa"/>
          </w:tcPr>
          <w:p w:rsidR="00097814" w:rsidRDefault="00097814">
            <w:r>
              <w:t>Clock</w:t>
            </w:r>
          </w:p>
        </w:tc>
      </w:tr>
      <w:tr w:rsidR="00097814" w:rsidTr="00771384">
        <w:tc>
          <w:tcPr>
            <w:tcW w:w="3080" w:type="dxa"/>
          </w:tcPr>
          <w:p w:rsidR="00097814" w:rsidRDefault="004347D8" w:rsidP="004347D8">
            <w:pPr>
              <w:tabs>
                <w:tab w:val="center" w:pos="1432"/>
              </w:tabs>
            </w:pPr>
            <w:proofErr w:type="spellStart"/>
            <w:r w:rsidRPr="004347D8">
              <w:t>RxD_data</w:t>
            </w:r>
            <w:proofErr w:type="spellEnd"/>
          </w:p>
        </w:tc>
        <w:tc>
          <w:tcPr>
            <w:tcW w:w="3081" w:type="dxa"/>
          </w:tcPr>
          <w:p w:rsidR="00097814" w:rsidRDefault="004347D8" w:rsidP="004347D8">
            <w:r>
              <w:t>Received data</w:t>
            </w:r>
          </w:p>
        </w:tc>
        <w:tc>
          <w:tcPr>
            <w:tcW w:w="3081" w:type="dxa"/>
          </w:tcPr>
          <w:p w:rsidR="00097814" w:rsidRDefault="004347D8">
            <w:r>
              <w:t xml:space="preserve">This is a number between 0 and 255 that represents the </w:t>
            </w:r>
            <w:proofErr w:type="spellStart"/>
            <w:r>
              <w:t>poition</w:t>
            </w:r>
            <w:proofErr w:type="spellEnd"/>
            <w:r>
              <w:t xml:space="preserve"> for the servo to move 2</w:t>
            </w:r>
          </w:p>
        </w:tc>
      </w:tr>
    </w:tbl>
    <w:p w:rsidR="00C13520" w:rsidRDefault="00D903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71384" w:rsidTr="00771384">
        <w:tc>
          <w:tcPr>
            <w:tcW w:w="3080" w:type="dxa"/>
          </w:tcPr>
          <w:p w:rsidR="00771384" w:rsidRDefault="00771384">
            <w:r>
              <w:t>Parameter name</w:t>
            </w:r>
          </w:p>
        </w:tc>
        <w:tc>
          <w:tcPr>
            <w:tcW w:w="3081" w:type="dxa"/>
          </w:tcPr>
          <w:p w:rsidR="00771384" w:rsidRDefault="00771384">
            <w:r>
              <w:t>Full name</w:t>
            </w:r>
          </w:p>
        </w:tc>
        <w:tc>
          <w:tcPr>
            <w:tcW w:w="3081" w:type="dxa"/>
          </w:tcPr>
          <w:p w:rsidR="00771384" w:rsidRDefault="00771384">
            <w:r>
              <w:t>Purpose</w:t>
            </w:r>
          </w:p>
        </w:tc>
      </w:tr>
      <w:tr w:rsidR="006F74B1" w:rsidTr="00771384">
        <w:tc>
          <w:tcPr>
            <w:tcW w:w="3080" w:type="dxa"/>
          </w:tcPr>
          <w:p w:rsidR="006F74B1" w:rsidRDefault="006F74B1">
            <w:r>
              <w:t>None</w:t>
            </w:r>
          </w:p>
        </w:tc>
        <w:tc>
          <w:tcPr>
            <w:tcW w:w="3081" w:type="dxa"/>
          </w:tcPr>
          <w:p w:rsidR="006F74B1" w:rsidRDefault="006F74B1"/>
        </w:tc>
        <w:tc>
          <w:tcPr>
            <w:tcW w:w="3081" w:type="dxa"/>
          </w:tcPr>
          <w:p w:rsidR="006F74B1" w:rsidRDefault="006F74B1"/>
        </w:tc>
      </w:tr>
    </w:tbl>
    <w:p w:rsidR="00771384" w:rsidRDefault="007713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71384" w:rsidTr="00771384">
        <w:tc>
          <w:tcPr>
            <w:tcW w:w="3080" w:type="dxa"/>
          </w:tcPr>
          <w:p w:rsidR="00771384" w:rsidRDefault="00771384">
            <w:r>
              <w:t>Output name</w:t>
            </w:r>
          </w:p>
        </w:tc>
        <w:tc>
          <w:tcPr>
            <w:tcW w:w="3081" w:type="dxa"/>
          </w:tcPr>
          <w:p w:rsidR="00771384" w:rsidRDefault="00771384">
            <w:r>
              <w:t>Full name</w:t>
            </w:r>
          </w:p>
        </w:tc>
        <w:tc>
          <w:tcPr>
            <w:tcW w:w="3081" w:type="dxa"/>
          </w:tcPr>
          <w:p w:rsidR="00771384" w:rsidRDefault="00771384">
            <w:r>
              <w:t>Purpose</w:t>
            </w:r>
          </w:p>
        </w:tc>
      </w:tr>
      <w:tr w:rsidR="001A487E" w:rsidTr="00771384">
        <w:tc>
          <w:tcPr>
            <w:tcW w:w="3080" w:type="dxa"/>
          </w:tcPr>
          <w:p w:rsidR="001A487E" w:rsidRDefault="004347D8" w:rsidP="006F74B1">
            <w:proofErr w:type="spellStart"/>
            <w:r w:rsidRPr="004347D8">
              <w:t>RCServo_pulse_out</w:t>
            </w:r>
            <w:proofErr w:type="spellEnd"/>
          </w:p>
        </w:tc>
        <w:tc>
          <w:tcPr>
            <w:tcW w:w="3081" w:type="dxa"/>
          </w:tcPr>
          <w:p w:rsidR="001A487E" w:rsidRDefault="00D87F62">
            <w:proofErr w:type="spellStart"/>
            <w:r>
              <w:t>RCServo</w:t>
            </w:r>
            <w:proofErr w:type="spellEnd"/>
            <w:r>
              <w:t xml:space="preserve"> </w:t>
            </w:r>
            <w:proofErr w:type="spellStart"/>
            <w:r>
              <w:t>pwm</w:t>
            </w:r>
            <w:proofErr w:type="spellEnd"/>
            <w:r>
              <w:t xml:space="preserve"> output</w:t>
            </w:r>
          </w:p>
        </w:tc>
        <w:tc>
          <w:tcPr>
            <w:tcW w:w="3081" w:type="dxa"/>
          </w:tcPr>
          <w:p w:rsidR="001A487E" w:rsidRDefault="00D87F62">
            <w:proofErr w:type="gramStart"/>
            <w:r>
              <w:t>this</w:t>
            </w:r>
            <w:proofErr w:type="gramEnd"/>
            <w:r>
              <w:t xml:space="preserve"> is the PWM signal that controls the servo.</w:t>
            </w:r>
          </w:p>
        </w:tc>
      </w:tr>
      <w:tr w:rsidR="00D87F62" w:rsidTr="00771384">
        <w:tc>
          <w:tcPr>
            <w:tcW w:w="3080" w:type="dxa"/>
          </w:tcPr>
          <w:p w:rsidR="00D87F62" w:rsidRPr="004347D8" w:rsidRDefault="00D87F62" w:rsidP="006F74B1">
            <w:proofErr w:type="spellStart"/>
            <w:r>
              <w:t>RC_cycle_start</w:t>
            </w:r>
            <w:proofErr w:type="spellEnd"/>
          </w:p>
        </w:tc>
        <w:tc>
          <w:tcPr>
            <w:tcW w:w="3081" w:type="dxa"/>
          </w:tcPr>
          <w:p w:rsidR="00D87F62" w:rsidRDefault="00D87F62">
            <w:r>
              <w:t>RC cycle starting flag</w:t>
            </w:r>
          </w:p>
        </w:tc>
        <w:tc>
          <w:tcPr>
            <w:tcW w:w="3081" w:type="dxa"/>
          </w:tcPr>
          <w:p w:rsidR="00D87F62" w:rsidRDefault="00D87F62">
            <w:r>
              <w:t>This is an indicator that the servo pulse has finished and is starting again</w:t>
            </w:r>
          </w:p>
        </w:tc>
      </w:tr>
    </w:tbl>
    <w:p w:rsidR="00F95A54" w:rsidRDefault="00F95A54"/>
    <w:p w:rsidR="001F4548" w:rsidRDefault="001F4548" w:rsidP="001F4548">
      <w:pPr>
        <w:pStyle w:val="Heading2"/>
      </w:pPr>
      <w:proofErr w:type="gramStart"/>
      <w:r>
        <w:t>Modules instantiated.</w:t>
      </w:r>
      <w:proofErr w:type="gramEnd"/>
    </w:p>
    <w:p w:rsidR="006F74B1" w:rsidRPr="006F74B1" w:rsidRDefault="00D87F62" w:rsidP="006F74B1">
      <w:pPr>
        <w:pStyle w:val="ListParagraph"/>
        <w:numPr>
          <w:ilvl w:val="0"/>
          <w:numId w:val="4"/>
        </w:numPr>
      </w:pPr>
      <w:r>
        <w:t>none</w:t>
      </w:r>
    </w:p>
    <w:p w:rsidR="005A4E39" w:rsidRDefault="005A4E39" w:rsidP="005A4E39">
      <w:pPr>
        <w:pStyle w:val="Heading2"/>
      </w:pPr>
      <w:r>
        <w:t>General Overview.</w:t>
      </w:r>
    </w:p>
    <w:p w:rsidR="003F13CC" w:rsidRPr="003F13CC" w:rsidRDefault="006F74B1" w:rsidP="003F13CC">
      <w:r>
        <w:t>This module</w:t>
      </w:r>
      <w:r w:rsidR="00D87F62">
        <w:t xml:space="preserve"> generates a PWM signal ~15ms long. The </w:t>
      </w:r>
      <w:proofErr w:type="spellStart"/>
      <w:r w:rsidR="00D87F62">
        <w:t>RxD_data</w:t>
      </w:r>
      <w:proofErr w:type="spellEnd"/>
      <w:r w:rsidR="00D87F62">
        <w:t xml:space="preserve"> sets the high section of the pulse to be between 1-2ms long so that the full range of the servo can be used. This is done by having an assign statement set </w:t>
      </w:r>
      <w:r w:rsidR="00D903F4">
        <w:t>the pulse to</w:t>
      </w:r>
      <w:r w:rsidR="00D87F62">
        <w:t xml:space="preserve"> be a 1 while the value of a counter is less that set by concatenating a single binary 1 in front of the value of </w:t>
      </w:r>
      <w:proofErr w:type="spellStart"/>
      <w:r w:rsidR="00D87F62">
        <w:t>RxD_data</w:t>
      </w:r>
      <w:proofErr w:type="spellEnd"/>
      <w:r w:rsidR="00D87F62">
        <w:t xml:space="preserve">. </w:t>
      </w:r>
      <w:r w:rsidR="00D903F4">
        <w:t>A second output was added to indicate when the counter was in the final step before it rolled over.</w:t>
      </w:r>
    </w:p>
    <w:p w:rsidR="005A4E39" w:rsidRDefault="00A5046C" w:rsidP="005A4E39">
      <w:pPr>
        <w:pStyle w:val="Heading2"/>
      </w:pPr>
      <w:proofErr w:type="gramStart"/>
      <w:r>
        <w:t>Notable points</w:t>
      </w:r>
      <w:r w:rsidR="005A4E39">
        <w:t>.</w:t>
      </w:r>
      <w:proofErr w:type="gramEnd"/>
    </w:p>
    <w:p w:rsidR="004173B3" w:rsidRPr="004173B3" w:rsidRDefault="00D903F4" w:rsidP="00D86521">
      <w:pPr>
        <w:pStyle w:val="ListParagraph"/>
        <w:numPr>
          <w:ilvl w:val="0"/>
          <w:numId w:val="4"/>
        </w:numPr>
      </w:pPr>
      <w:r>
        <w:t>This code was not written by any member of the team and was instead sourced from fpga4fun. For a fuller description of the code please look there.</w:t>
      </w:r>
      <w:bookmarkStart w:id="0" w:name="_GoBack"/>
      <w:bookmarkEnd w:id="0"/>
    </w:p>
    <w:sectPr w:rsidR="004173B3" w:rsidRPr="00417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F1EBF"/>
    <w:multiLevelType w:val="hybridMultilevel"/>
    <w:tmpl w:val="A824F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813C5"/>
    <w:multiLevelType w:val="hybridMultilevel"/>
    <w:tmpl w:val="64F2F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D1D0D"/>
    <w:multiLevelType w:val="hybridMultilevel"/>
    <w:tmpl w:val="4D6C8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50609"/>
    <w:multiLevelType w:val="hybridMultilevel"/>
    <w:tmpl w:val="8CA07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814"/>
    <w:rsid w:val="0006109B"/>
    <w:rsid w:val="00097814"/>
    <w:rsid w:val="001A487E"/>
    <w:rsid w:val="001F4548"/>
    <w:rsid w:val="00255FFA"/>
    <w:rsid w:val="00396DB2"/>
    <w:rsid w:val="003F13CC"/>
    <w:rsid w:val="004173B3"/>
    <w:rsid w:val="004347D8"/>
    <w:rsid w:val="004A3ECB"/>
    <w:rsid w:val="005A4E39"/>
    <w:rsid w:val="00694837"/>
    <w:rsid w:val="006F74B1"/>
    <w:rsid w:val="00771384"/>
    <w:rsid w:val="008E2043"/>
    <w:rsid w:val="009304B7"/>
    <w:rsid w:val="00A5046C"/>
    <w:rsid w:val="00BC4B05"/>
    <w:rsid w:val="00C20135"/>
    <w:rsid w:val="00D86521"/>
    <w:rsid w:val="00D87F62"/>
    <w:rsid w:val="00D903F4"/>
    <w:rsid w:val="00D941A2"/>
    <w:rsid w:val="00DE7A2F"/>
    <w:rsid w:val="00F05E46"/>
    <w:rsid w:val="00F95A54"/>
    <w:rsid w:val="00FD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E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5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4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4E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4E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3B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F454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E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5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4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4E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4E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3B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F454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s\documents\GitHub\systems-project-verilog\docs\module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module form</Template>
  <TotalTime>17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3</cp:revision>
  <dcterms:created xsi:type="dcterms:W3CDTF">2012-10-29T21:38:00Z</dcterms:created>
  <dcterms:modified xsi:type="dcterms:W3CDTF">2012-10-29T21:55:00Z</dcterms:modified>
</cp:coreProperties>
</file>