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39" w:rsidRDefault="00D86521" w:rsidP="005A4E39">
      <w:pPr>
        <w:pStyle w:val="Heading1"/>
      </w:pPr>
      <w:proofErr w:type="spellStart"/>
      <w:r>
        <w:t>Led_control</w:t>
      </w:r>
      <w:proofErr w:type="spellEnd"/>
      <w:r w:rsidR="005A4E39">
        <w:t xml:space="preserve"> module</w:t>
      </w:r>
    </w:p>
    <w:p w:rsidR="005A4E39" w:rsidRPr="005A4E39" w:rsidRDefault="005A4E39" w:rsidP="005A4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Input name</w:t>
            </w:r>
          </w:p>
        </w:tc>
        <w:tc>
          <w:tcPr>
            <w:tcW w:w="3081" w:type="dxa"/>
          </w:tcPr>
          <w:p w:rsidR="00771384" w:rsidRDefault="00771384">
            <w:r>
              <w:t xml:space="preserve">Full name 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6F74B1" w:rsidTr="00771384">
        <w:tc>
          <w:tcPr>
            <w:tcW w:w="3080" w:type="dxa"/>
          </w:tcPr>
          <w:p w:rsidR="006F74B1" w:rsidRDefault="006F74B1">
            <w:proofErr w:type="spellStart"/>
            <w:r>
              <w:t>led_enable</w:t>
            </w:r>
            <w:proofErr w:type="spellEnd"/>
          </w:p>
        </w:tc>
        <w:tc>
          <w:tcPr>
            <w:tcW w:w="3081" w:type="dxa"/>
          </w:tcPr>
          <w:p w:rsidR="006F74B1" w:rsidRDefault="006F74B1">
            <w:r>
              <w:t>LED enable</w:t>
            </w:r>
          </w:p>
        </w:tc>
        <w:tc>
          <w:tcPr>
            <w:tcW w:w="3081" w:type="dxa"/>
          </w:tcPr>
          <w:p w:rsidR="006F74B1" w:rsidRDefault="006F74B1">
            <w:r>
              <w:t>This toggle on the separate led pins 1-6 a 1 in the vector means that that pin is to be enabled a 0 that it should be off</w:t>
            </w:r>
          </w:p>
        </w:tc>
      </w:tr>
      <w:tr w:rsidR="00097814" w:rsidTr="00771384">
        <w:tc>
          <w:tcPr>
            <w:tcW w:w="3080" w:type="dxa"/>
          </w:tcPr>
          <w:p w:rsidR="00097814" w:rsidRDefault="00097814">
            <w:r>
              <w:t>clock</w:t>
            </w:r>
          </w:p>
        </w:tc>
        <w:tc>
          <w:tcPr>
            <w:tcW w:w="3081" w:type="dxa"/>
          </w:tcPr>
          <w:p w:rsidR="00097814" w:rsidRDefault="00097814">
            <w:r>
              <w:t>Clock</w:t>
            </w:r>
          </w:p>
        </w:tc>
        <w:tc>
          <w:tcPr>
            <w:tcW w:w="3081" w:type="dxa"/>
          </w:tcPr>
          <w:p w:rsidR="00097814" w:rsidRDefault="00097814">
            <w:r>
              <w:t>Clock</w:t>
            </w:r>
          </w:p>
        </w:tc>
      </w:tr>
      <w:tr w:rsidR="00097814" w:rsidTr="00771384">
        <w:tc>
          <w:tcPr>
            <w:tcW w:w="3080" w:type="dxa"/>
          </w:tcPr>
          <w:p w:rsidR="00097814" w:rsidRDefault="00097814">
            <w:r>
              <w:t>reset</w:t>
            </w:r>
          </w:p>
        </w:tc>
        <w:tc>
          <w:tcPr>
            <w:tcW w:w="3081" w:type="dxa"/>
          </w:tcPr>
          <w:p w:rsidR="00097814" w:rsidRDefault="00097814">
            <w:r>
              <w:t>Res</w:t>
            </w:r>
            <w:r w:rsidR="00396DB2">
              <w:t>e</w:t>
            </w:r>
            <w:r>
              <w:t>t signal</w:t>
            </w:r>
          </w:p>
        </w:tc>
        <w:tc>
          <w:tcPr>
            <w:tcW w:w="3081" w:type="dxa"/>
          </w:tcPr>
          <w:p w:rsidR="00097814" w:rsidRDefault="00097814">
            <w:r>
              <w:t xml:space="preserve">Reset </w:t>
            </w:r>
          </w:p>
        </w:tc>
      </w:tr>
      <w:tr w:rsidR="00097814" w:rsidTr="00771384">
        <w:tc>
          <w:tcPr>
            <w:tcW w:w="3080" w:type="dxa"/>
          </w:tcPr>
          <w:p w:rsidR="00097814" w:rsidRDefault="00097814">
            <w:proofErr w:type="spellStart"/>
            <w:r w:rsidRPr="00097814">
              <w:t>mtne_mode</w:t>
            </w:r>
            <w:proofErr w:type="spellEnd"/>
          </w:p>
        </w:tc>
        <w:tc>
          <w:tcPr>
            <w:tcW w:w="3081" w:type="dxa"/>
          </w:tcPr>
          <w:p w:rsidR="00097814" w:rsidRDefault="00097814">
            <w:r>
              <w:t>M</w:t>
            </w:r>
            <w:r w:rsidRPr="00097814">
              <w:t>aintenance</w:t>
            </w:r>
            <w:r>
              <w:t xml:space="preserve"> mode enable</w:t>
            </w:r>
          </w:p>
        </w:tc>
        <w:tc>
          <w:tcPr>
            <w:tcW w:w="3081" w:type="dxa"/>
          </w:tcPr>
          <w:p w:rsidR="00097814" w:rsidRDefault="006F74B1" w:rsidP="00097814">
            <w:r>
              <w:t>Turns all leds on to check for functionality.</w:t>
            </w:r>
          </w:p>
        </w:tc>
      </w:tr>
    </w:tbl>
    <w:p w:rsidR="00C13520" w:rsidRDefault="00BC4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Parameter name</w:t>
            </w:r>
          </w:p>
        </w:tc>
        <w:tc>
          <w:tcPr>
            <w:tcW w:w="3081" w:type="dxa"/>
          </w:tcPr>
          <w:p w:rsidR="00771384" w:rsidRDefault="00771384">
            <w:r>
              <w:t>Full name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6F74B1" w:rsidTr="00771384">
        <w:tc>
          <w:tcPr>
            <w:tcW w:w="3080" w:type="dxa"/>
          </w:tcPr>
          <w:p w:rsidR="006F74B1" w:rsidRDefault="006F74B1">
            <w:r>
              <w:t>None</w:t>
            </w:r>
          </w:p>
        </w:tc>
        <w:tc>
          <w:tcPr>
            <w:tcW w:w="3081" w:type="dxa"/>
          </w:tcPr>
          <w:p w:rsidR="006F74B1" w:rsidRDefault="006F74B1"/>
        </w:tc>
        <w:tc>
          <w:tcPr>
            <w:tcW w:w="3081" w:type="dxa"/>
          </w:tcPr>
          <w:p w:rsidR="006F74B1" w:rsidRDefault="006F74B1"/>
        </w:tc>
      </w:tr>
    </w:tbl>
    <w:p w:rsidR="00771384" w:rsidRDefault="00771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1384" w:rsidTr="00771384">
        <w:tc>
          <w:tcPr>
            <w:tcW w:w="3080" w:type="dxa"/>
          </w:tcPr>
          <w:p w:rsidR="00771384" w:rsidRDefault="00771384">
            <w:r>
              <w:t>Output name</w:t>
            </w:r>
          </w:p>
        </w:tc>
        <w:tc>
          <w:tcPr>
            <w:tcW w:w="3081" w:type="dxa"/>
          </w:tcPr>
          <w:p w:rsidR="00771384" w:rsidRDefault="00771384">
            <w:r>
              <w:t>Full name</w:t>
            </w:r>
          </w:p>
        </w:tc>
        <w:tc>
          <w:tcPr>
            <w:tcW w:w="3081" w:type="dxa"/>
          </w:tcPr>
          <w:p w:rsidR="00771384" w:rsidRDefault="00771384">
            <w:r>
              <w:t>Purpose</w:t>
            </w:r>
          </w:p>
        </w:tc>
      </w:tr>
      <w:tr w:rsidR="001A487E" w:rsidTr="00771384">
        <w:tc>
          <w:tcPr>
            <w:tcW w:w="3080" w:type="dxa"/>
          </w:tcPr>
          <w:p w:rsidR="001A487E" w:rsidRDefault="006F74B1" w:rsidP="006F74B1">
            <w:proofErr w:type="spellStart"/>
            <w:r w:rsidRPr="006F74B1">
              <w:t>led_output</w:t>
            </w:r>
            <w:proofErr w:type="spellEnd"/>
          </w:p>
        </w:tc>
        <w:tc>
          <w:tcPr>
            <w:tcW w:w="3081" w:type="dxa"/>
          </w:tcPr>
          <w:p w:rsidR="001A487E" w:rsidRDefault="006F74B1">
            <w:r>
              <w:t>LED output</w:t>
            </w:r>
          </w:p>
        </w:tc>
        <w:tc>
          <w:tcPr>
            <w:tcW w:w="3081" w:type="dxa"/>
          </w:tcPr>
          <w:p w:rsidR="001A487E" w:rsidRDefault="006F74B1">
            <w:r>
              <w:t>This signal is what drives the led chains in the sequence.</w:t>
            </w:r>
          </w:p>
        </w:tc>
      </w:tr>
    </w:tbl>
    <w:p w:rsidR="00F95A54" w:rsidRDefault="00F95A54"/>
    <w:p w:rsidR="001F4548" w:rsidRDefault="001F4548" w:rsidP="001F4548">
      <w:pPr>
        <w:pStyle w:val="Heading2"/>
      </w:pPr>
      <w:proofErr w:type="gramStart"/>
      <w:r>
        <w:t>Modules instantiated.</w:t>
      </w:r>
      <w:proofErr w:type="gramEnd"/>
    </w:p>
    <w:p w:rsidR="006F74B1" w:rsidRPr="006F74B1" w:rsidRDefault="006F74B1" w:rsidP="006F74B1">
      <w:pPr>
        <w:pStyle w:val="ListParagraph"/>
        <w:numPr>
          <w:ilvl w:val="0"/>
          <w:numId w:val="4"/>
        </w:numPr>
      </w:pPr>
      <w:r>
        <w:t xml:space="preserve">Clock </w:t>
      </w:r>
      <w:r w:rsidR="00BC4B05">
        <w:t>divider</w:t>
      </w:r>
      <w:bookmarkStart w:id="0" w:name="_GoBack"/>
      <w:bookmarkEnd w:id="0"/>
    </w:p>
    <w:p w:rsidR="005A4E39" w:rsidRDefault="005A4E39" w:rsidP="005A4E39">
      <w:pPr>
        <w:pStyle w:val="Heading2"/>
      </w:pPr>
      <w:r>
        <w:t>General Overview.</w:t>
      </w:r>
    </w:p>
    <w:p w:rsidR="003F13CC" w:rsidRPr="003F13CC" w:rsidRDefault="006F74B1" w:rsidP="003F13CC">
      <w:r>
        <w:t xml:space="preserve">This module turns the leds off and on in a configurable pattern. It uses a counter </w:t>
      </w:r>
      <w:proofErr w:type="gramStart"/>
      <w:r>
        <w:t>driven  by</w:t>
      </w:r>
      <w:proofErr w:type="gramEnd"/>
      <w:r>
        <w:t xml:space="preserve"> a slowed down clock to turn the individual output buts on and off in a sequence that is configurable at compile. The </w:t>
      </w:r>
      <w:r w:rsidR="00D86521">
        <w:t>individual</w:t>
      </w:r>
      <w:r>
        <w:t xml:space="preserve"> pins can be enabled </w:t>
      </w:r>
      <w:r w:rsidR="00D86521">
        <w:t>separately</w:t>
      </w:r>
      <w:r>
        <w:t xml:space="preserve"> from the counter driven [</w:t>
      </w:r>
      <w:r w:rsidR="00D86521">
        <w:t>pattern</w:t>
      </w:r>
      <w:r>
        <w:t xml:space="preserve"> to allow different combinations of led chains to be </w:t>
      </w:r>
      <w:r w:rsidR="00D86521">
        <w:t>used.</w:t>
      </w:r>
    </w:p>
    <w:p w:rsidR="005A4E39" w:rsidRDefault="00A5046C" w:rsidP="005A4E39">
      <w:pPr>
        <w:pStyle w:val="Heading2"/>
      </w:pPr>
      <w:proofErr w:type="gramStart"/>
      <w:r>
        <w:t>Notable points</w:t>
      </w:r>
      <w:r w:rsidR="005A4E39">
        <w:t>.</w:t>
      </w:r>
      <w:proofErr w:type="gramEnd"/>
    </w:p>
    <w:p w:rsidR="004173B3" w:rsidRPr="004173B3" w:rsidRDefault="00D86521" w:rsidP="00D86521">
      <w:pPr>
        <w:pStyle w:val="ListParagraph"/>
        <w:numPr>
          <w:ilvl w:val="0"/>
          <w:numId w:val="4"/>
        </w:numPr>
      </w:pPr>
      <w:r>
        <w:t xml:space="preserve">At the end of the module a series of assigns are present to drive the pins. By changing the last part of the conditional statement </w:t>
      </w:r>
      <w:proofErr w:type="gramStart"/>
      <w:r>
        <w:t>( the</w:t>
      </w:r>
      <w:proofErr w:type="gramEnd"/>
      <w:r>
        <w:t xml:space="preserve"> section reading </w:t>
      </w:r>
      <w:proofErr w:type="spellStart"/>
      <w:r w:rsidRPr="00D86521">
        <w:rPr>
          <w:b/>
          <w:i/>
        </w:rPr>
        <w:t>led_counter</w:t>
      </w:r>
      <w:proofErr w:type="spellEnd"/>
      <w:r w:rsidRPr="00D86521">
        <w:rPr>
          <w:b/>
          <w:i/>
        </w:rPr>
        <w:t>===4'd</w:t>
      </w:r>
      <w:r>
        <w:t xml:space="preserve">x) to any </w:t>
      </w:r>
      <w:proofErr w:type="spellStart"/>
      <w:r>
        <w:t>interger</w:t>
      </w:r>
      <w:proofErr w:type="spellEnd"/>
      <w:r>
        <w:t xml:space="preserve"> between 0 and 15 the patterns can be altered to have the desired effect.</w:t>
      </w:r>
    </w:p>
    <w:sectPr w:rsidR="004173B3" w:rsidRPr="0041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1EBF"/>
    <w:multiLevelType w:val="hybridMultilevel"/>
    <w:tmpl w:val="A824F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13C5"/>
    <w:multiLevelType w:val="hybridMultilevel"/>
    <w:tmpl w:val="64F2F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D1D0D"/>
    <w:multiLevelType w:val="hybridMultilevel"/>
    <w:tmpl w:val="4D6C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0609"/>
    <w:multiLevelType w:val="hybridMultilevel"/>
    <w:tmpl w:val="8CA07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14"/>
    <w:rsid w:val="0006109B"/>
    <w:rsid w:val="00097814"/>
    <w:rsid w:val="001A487E"/>
    <w:rsid w:val="001F4548"/>
    <w:rsid w:val="00255FFA"/>
    <w:rsid w:val="00396DB2"/>
    <w:rsid w:val="003F13CC"/>
    <w:rsid w:val="004173B3"/>
    <w:rsid w:val="004A3ECB"/>
    <w:rsid w:val="005A4E39"/>
    <w:rsid w:val="00694837"/>
    <w:rsid w:val="006F74B1"/>
    <w:rsid w:val="00771384"/>
    <w:rsid w:val="008E2043"/>
    <w:rsid w:val="009304B7"/>
    <w:rsid w:val="00A5046C"/>
    <w:rsid w:val="00BC4B05"/>
    <w:rsid w:val="00D86521"/>
    <w:rsid w:val="00D941A2"/>
    <w:rsid w:val="00DE7A2F"/>
    <w:rsid w:val="00F05E46"/>
    <w:rsid w:val="00F95A54"/>
    <w:rsid w:val="00F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4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45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4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4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454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documents\GitHub\systems-project-verilog\docs\module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module form</Template>
  <TotalTime>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3</cp:revision>
  <dcterms:created xsi:type="dcterms:W3CDTF">2012-10-29T21:34:00Z</dcterms:created>
  <dcterms:modified xsi:type="dcterms:W3CDTF">2012-10-29T21:35:00Z</dcterms:modified>
</cp:coreProperties>
</file>